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426A" w14:textId="1EEB05C3" w:rsidR="00C323FD" w:rsidRDefault="00ED21AA">
      <w:pPr>
        <w:pStyle w:val="Title"/>
      </w:pPr>
      <w:r>
        <w:t>LIBRARY SYSTEM</w:t>
      </w:r>
    </w:p>
    <w:p w14:paraId="5F67CBD0" w14:textId="1A0E9CF8" w:rsidR="00C323FD" w:rsidRDefault="00ED21AA">
      <w:pPr>
        <w:pStyle w:val="Subtitle"/>
      </w:pPr>
      <w:r>
        <w:t>CST2550 course work 1</w:t>
      </w:r>
    </w:p>
    <w:p w14:paraId="2C02D0FE" w14:textId="77777777" w:rsidR="00C323FD" w:rsidRDefault="00DD5006">
      <w:r>
        <w:rPr>
          <w:noProof/>
          <w:lang w:eastAsia="zh-CN" w:bidi="he-IL"/>
        </w:rPr>
        <w:drawing>
          <wp:inline distT="0" distB="0" distL="0" distR="0" wp14:anchorId="21D74D7E" wp14:editId="5BC49358">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03185F5E" w14:textId="4F4058E2" w:rsidR="00C323FD" w:rsidRDefault="00ED21AA">
      <w:pPr>
        <w:pStyle w:val="Author"/>
      </w:pPr>
      <w:r>
        <w:t>M00579249</w:t>
      </w:r>
    </w:p>
    <w:p w14:paraId="590F4A60" w14:textId="77777777" w:rsidR="00C323FD" w:rsidRDefault="00DD5006">
      <w:r>
        <w:rPr>
          <w:lang w:val="en-GB" w:bidi="en-GB"/>
        </w:rPr>
        <w:br w:type="page"/>
      </w:r>
    </w:p>
    <w:p w14:paraId="3BA9243D" w14:textId="77777777" w:rsidR="00ED21AA" w:rsidRDefault="00ED21AA" w:rsidP="00ED21AA">
      <w:pPr>
        <w:pStyle w:val="Heading3"/>
      </w:pPr>
      <w:r>
        <w:lastRenderedPageBreak/>
        <w:t>Introduction:</w:t>
      </w:r>
    </w:p>
    <w:p w14:paraId="62DFFF91" w14:textId="77777777" w:rsidR="00ED21AA" w:rsidRDefault="00ED21AA" w:rsidP="00ED21AA">
      <w:r>
        <w:t>For this project, I worked on developing a library management system using C++. The main aim was to create a software solution that simulates typical library operations, including managing books, members, issuing and returning books, and calculating fines for overdue books. The project employed object-oriented principles, with different classes representing various aspects of the library system.</w:t>
      </w:r>
    </w:p>
    <w:p w14:paraId="465C3B7C" w14:textId="77777777" w:rsidR="00ED21AA" w:rsidRDefault="00ED21AA" w:rsidP="00ED21AA"/>
    <w:p w14:paraId="5B62EDC5" w14:textId="77777777" w:rsidR="00ED21AA" w:rsidRDefault="00ED21AA" w:rsidP="00ED21AA">
      <w:r>
        <w:t>Software Design:</w:t>
      </w:r>
    </w:p>
    <w:p w14:paraId="7D4883B7" w14:textId="77777777" w:rsidR="00ED21AA" w:rsidRDefault="00ED21AA" w:rsidP="00ED21AA">
      <w:pPr>
        <w:pStyle w:val="Heading3"/>
      </w:pPr>
      <w:r>
        <w:t>Class Diagram:</w:t>
      </w:r>
    </w:p>
    <w:p w14:paraId="61F20BEC" w14:textId="54C89A76" w:rsidR="00ED21AA" w:rsidRDefault="00ED21AA" w:rsidP="00ED21AA">
      <w:r>
        <w:rPr>
          <w:noProof/>
        </w:rPr>
        <w:drawing>
          <wp:inline distT="0" distB="0" distL="0" distR="0" wp14:anchorId="2EDA92AF" wp14:editId="2EE24A06">
            <wp:extent cx="5274945" cy="4648200"/>
            <wp:effectExtent l="0" t="0" r="0" b="0"/>
            <wp:docPr id="144688084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80840" name="Picture 1" descr="A diagram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945" cy="4648200"/>
                    </a:xfrm>
                    <a:prstGeom prst="rect">
                      <a:avLst/>
                    </a:prstGeom>
                  </pic:spPr>
                </pic:pic>
              </a:graphicData>
            </a:graphic>
          </wp:inline>
        </w:drawing>
      </w:r>
    </w:p>
    <w:p w14:paraId="1DC05419" w14:textId="77777777" w:rsidR="00ED21AA" w:rsidRDefault="00ED21AA" w:rsidP="00ED21AA">
      <w:r>
        <w:lastRenderedPageBreak/>
        <w:t>I created a class diagram to visually represent the structure of the software. It highlights the relationships and attributes of classes, providing a comprehensive view of the system.</w:t>
      </w:r>
    </w:p>
    <w:p w14:paraId="7667041E" w14:textId="77777777" w:rsidR="00ED21AA" w:rsidRDefault="00ED21AA" w:rsidP="00ED21AA"/>
    <w:p w14:paraId="6915E636" w14:textId="77777777" w:rsidR="00ED21AA" w:rsidRDefault="00ED21AA" w:rsidP="00ED21AA">
      <w:pPr>
        <w:pStyle w:val="Heading3"/>
      </w:pPr>
      <w:r>
        <w:t>Use Case Diagram:</w:t>
      </w:r>
    </w:p>
    <w:p w14:paraId="082D9471" w14:textId="4506E790" w:rsidR="00ED21AA" w:rsidRDefault="00ED21AA" w:rsidP="00ED21AA">
      <w:r>
        <w:rPr>
          <w:noProof/>
        </w:rPr>
        <w:drawing>
          <wp:inline distT="0" distB="0" distL="0" distR="0" wp14:anchorId="34EE4F30" wp14:editId="37EE2849">
            <wp:extent cx="2959100" cy="4229100"/>
            <wp:effectExtent l="0" t="0" r="0" b="0"/>
            <wp:docPr id="1425539511" name="Picture 2" descr="A diagram of a libr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39511" name="Picture 2" descr="A diagram of a library&#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9100" cy="4229100"/>
                    </a:xfrm>
                    <a:prstGeom prst="rect">
                      <a:avLst/>
                    </a:prstGeom>
                  </pic:spPr>
                </pic:pic>
              </a:graphicData>
            </a:graphic>
          </wp:inline>
        </w:drawing>
      </w:r>
    </w:p>
    <w:p w14:paraId="57A458F7" w14:textId="5E384F59" w:rsidR="00ED21AA" w:rsidRDefault="00ED21AA" w:rsidP="00ED21AA">
      <w:r>
        <w:t xml:space="preserve">The use case diagram illustrates the interactions between </w:t>
      </w:r>
      <w:r>
        <w:t>the Liberian</w:t>
      </w:r>
      <w:r>
        <w:t xml:space="preserve"> and the library system. It helped in understanding how users (actors) would interact with the software.</w:t>
      </w:r>
    </w:p>
    <w:p w14:paraId="56F5D21F" w14:textId="77777777" w:rsidR="00ED21AA" w:rsidRDefault="00ED21AA" w:rsidP="00ED21AA"/>
    <w:p w14:paraId="2F8AD9A9" w14:textId="77777777" w:rsidR="00ED21AA" w:rsidRPr="00ED21AA" w:rsidRDefault="00ED21AA" w:rsidP="00ED21AA">
      <w:pPr>
        <w:rPr>
          <w:b/>
          <w:bCs/>
          <w:color w:val="FF0000"/>
        </w:rPr>
      </w:pPr>
      <w:r w:rsidRPr="00ED21AA">
        <w:rPr>
          <w:b/>
          <w:bCs/>
          <w:color w:val="FF0000"/>
        </w:rPr>
        <w:t>Activity Diagrams:</w:t>
      </w:r>
    </w:p>
    <w:p w14:paraId="7CCCFF88" w14:textId="2A5128EB" w:rsidR="00ED21AA" w:rsidRDefault="00ED21AA" w:rsidP="00ED21AA">
      <w:r>
        <w:rPr>
          <w:noProof/>
        </w:rPr>
        <w:lastRenderedPageBreak/>
        <w:drawing>
          <wp:inline distT="0" distB="0" distL="0" distR="0" wp14:anchorId="62755AEA" wp14:editId="4A76502A">
            <wp:extent cx="2400300" cy="4686300"/>
            <wp:effectExtent l="0" t="0" r="0" b="0"/>
            <wp:docPr id="1027622529" name="Picture 3" descr="A diagram of a libr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22529" name="Picture 3" descr="A diagram of a library&#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00300" cy="4686300"/>
                    </a:xfrm>
                    <a:prstGeom prst="rect">
                      <a:avLst/>
                    </a:prstGeom>
                  </pic:spPr>
                </pic:pic>
              </a:graphicData>
            </a:graphic>
          </wp:inline>
        </w:drawing>
      </w:r>
      <w:r>
        <w:rPr>
          <w:noProof/>
        </w:rPr>
        <w:drawing>
          <wp:inline distT="0" distB="0" distL="0" distR="0" wp14:anchorId="3CCED05E" wp14:editId="4EDE8A8E">
            <wp:extent cx="1371600" cy="4064000"/>
            <wp:effectExtent l="0" t="0" r="0" b="0"/>
            <wp:docPr id="1027013954" name="Picture 4" descr="A diagram of a member op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13954" name="Picture 4" descr="A diagram of a member option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71600" cy="4064000"/>
                    </a:xfrm>
                    <a:prstGeom prst="rect">
                      <a:avLst/>
                    </a:prstGeom>
                  </pic:spPr>
                </pic:pic>
              </a:graphicData>
            </a:graphic>
          </wp:inline>
        </w:drawing>
      </w:r>
      <w:r>
        <w:rPr>
          <w:noProof/>
        </w:rPr>
        <w:lastRenderedPageBreak/>
        <w:drawing>
          <wp:inline distT="0" distB="0" distL="0" distR="0" wp14:anchorId="069B9A7D" wp14:editId="729EBDA6">
            <wp:extent cx="3479800" cy="7658100"/>
            <wp:effectExtent l="0" t="0" r="0" b="0"/>
            <wp:docPr id="847508462" name="Picture 5"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08462" name="Picture 5" descr="A diagram of a group of peop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79800" cy="7658100"/>
                    </a:xfrm>
                    <a:prstGeom prst="rect">
                      <a:avLst/>
                    </a:prstGeom>
                  </pic:spPr>
                </pic:pic>
              </a:graphicData>
            </a:graphic>
          </wp:inline>
        </w:drawing>
      </w:r>
    </w:p>
    <w:p w14:paraId="5F740E1F" w14:textId="77777777" w:rsidR="00ED21AA" w:rsidRDefault="00ED21AA" w:rsidP="00ED21AA">
      <w:r>
        <w:t xml:space="preserve">To break down the workflow for different functionalities, I created activity diagrams. These diagrams detailed the step-by-step processes for loading books, adding a member, </w:t>
      </w:r>
      <w:proofErr w:type="gramStart"/>
      <w:r>
        <w:t>issuing</w:t>
      </w:r>
      <w:proofErr w:type="gramEnd"/>
      <w:r>
        <w:t xml:space="preserve"> and returning books, displaying borrowed books, and calculating fines.</w:t>
      </w:r>
    </w:p>
    <w:p w14:paraId="024EB5EC" w14:textId="77777777" w:rsidR="00ED21AA" w:rsidRDefault="00ED21AA" w:rsidP="00ED21AA"/>
    <w:p w14:paraId="20A5DF7A" w14:textId="77777777" w:rsidR="00ED21AA" w:rsidRDefault="00ED21AA" w:rsidP="00ED21AA">
      <w:r>
        <w:t>Software Testing:</w:t>
      </w:r>
    </w:p>
    <w:p w14:paraId="0731C4ED" w14:textId="569AAAFD" w:rsidR="00ED21AA" w:rsidRDefault="00ED21AA" w:rsidP="00ED21AA">
      <w:r>
        <w:t>Testing Approach:</w:t>
      </w:r>
    </w:p>
    <w:p w14:paraId="44AE8B88" w14:textId="0AFC62BC" w:rsidR="00ED21AA" w:rsidRDefault="00ED21AA" w:rsidP="00ED21AA">
      <w:r>
        <w:t>I employed a testing approach that included both unit testing and integration testing. Unit tests focused on individual functions, ensuring their correctness, while integration tests checked how different components collaborated.</w:t>
      </w:r>
    </w:p>
    <w:p w14:paraId="61199123" w14:textId="069E890D" w:rsidR="00ED21AA" w:rsidRDefault="00ED21AA" w:rsidP="00ED21AA">
      <w:r>
        <w:t>Evidence of Testing:</w:t>
      </w:r>
    </w:p>
    <w:p w14:paraId="7097B9E3" w14:textId="0F6483D1" w:rsidR="00ED21AA" w:rsidRDefault="00ED21AA" w:rsidP="00ED21AA">
      <w:r>
        <w:t>I documented various test cases and their outcomes. This evidence was crucial for tracking the reliability of the system and confirming that all functionalities were working as expected.</w:t>
      </w:r>
    </w:p>
    <w:p w14:paraId="07C3327A" w14:textId="77777777" w:rsidR="00ED21AA" w:rsidRDefault="00ED21AA" w:rsidP="00ED21AA">
      <w:r>
        <w:t>Implementation:</w:t>
      </w:r>
    </w:p>
    <w:p w14:paraId="12E03D81" w14:textId="1E21A146" w:rsidR="00ED21AA" w:rsidRDefault="00ED21AA" w:rsidP="00ED21AA">
      <w:r>
        <w:t>Approach:</w:t>
      </w:r>
    </w:p>
    <w:p w14:paraId="1CC5BD16" w14:textId="0B34C4B0" w:rsidR="00ED21AA" w:rsidRDefault="00ED21AA" w:rsidP="00ED21AA">
      <w:r>
        <w:t xml:space="preserve">In terms of implementation, I followed object-oriented principles, such as encapsulation and polymorphism. The </w:t>
      </w:r>
      <w:proofErr w:type="spellStart"/>
      <w:r>
        <w:t>Makefile</w:t>
      </w:r>
      <w:proofErr w:type="spellEnd"/>
      <w:r>
        <w:t xml:space="preserve"> was used to automate the build process, making compilation and execution smoother. Git was the version control tool, helping in managing code changes and facilitating collaboration.</w:t>
      </w:r>
    </w:p>
    <w:p w14:paraId="6733CE05" w14:textId="026A47A4" w:rsidR="00ED21AA" w:rsidRDefault="00ED21AA" w:rsidP="00ED21AA">
      <w:proofErr w:type="spellStart"/>
      <w:r>
        <w:t>Makefile</w:t>
      </w:r>
      <w:proofErr w:type="spellEnd"/>
      <w:r>
        <w:t xml:space="preserve"> and Version Control:</w:t>
      </w:r>
    </w:p>
    <w:p w14:paraId="7226D14C" w14:textId="424B1ECB" w:rsidR="00ED21AA" w:rsidRDefault="00ED21AA" w:rsidP="00ED21AA">
      <w:r>
        <w:t xml:space="preserve">The </w:t>
      </w:r>
      <w:proofErr w:type="spellStart"/>
      <w:r>
        <w:t>Makefile</w:t>
      </w:r>
      <w:proofErr w:type="spellEnd"/>
      <w:r>
        <w:t xml:space="preserve"> contained rules for compiling the code and managing dependencies. Git allowed for version control, with branches for features and bug fixes. This approach made it easier to collaborate and revert to previous versions if needed.</w:t>
      </w:r>
    </w:p>
    <w:p w14:paraId="56383D54" w14:textId="77777777" w:rsidR="00ED21AA" w:rsidRDefault="00ED21AA" w:rsidP="00ED21AA">
      <w:r>
        <w:t>Conclusion:</w:t>
      </w:r>
    </w:p>
    <w:p w14:paraId="7764E47B" w14:textId="56E91EC6" w:rsidR="00ED21AA" w:rsidRDefault="00ED21AA" w:rsidP="00ED21AA">
      <w:r>
        <w:t>Summary of Work Done:</w:t>
      </w:r>
    </w:p>
    <w:p w14:paraId="749E44D5" w14:textId="77777777" w:rsidR="00ED21AA" w:rsidRDefault="00ED21AA" w:rsidP="00ED21AA">
      <w:r>
        <w:t>The project successfully implemented a functional library management system. It covered key functionalities and was designed with modularity and maintainability in mind.</w:t>
      </w:r>
    </w:p>
    <w:p w14:paraId="76C38CD9" w14:textId="77777777" w:rsidR="00ED21AA" w:rsidRDefault="00ED21AA" w:rsidP="00ED21AA"/>
    <w:p w14:paraId="46FF4935" w14:textId="77777777" w:rsidR="00ED21AA" w:rsidRDefault="00ED21AA" w:rsidP="00ED21AA">
      <w:r>
        <w:lastRenderedPageBreak/>
        <w:t>Limitations and Critical Reflection:</w:t>
      </w:r>
    </w:p>
    <w:p w14:paraId="4AA85124" w14:textId="77777777" w:rsidR="00ED21AA" w:rsidRDefault="00ED21AA" w:rsidP="00ED21AA"/>
    <w:p w14:paraId="78DEF22F" w14:textId="31E1AF4B" w:rsidR="00ED21AA" w:rsidRDefault="00ED21AA" w:rsidP="00ED21AA">
      <w:r>
        <w:t>One limitation was the use of raw pointers, which might lead to memory management issues. In future projects, I would consider smart pointers for improved memory safety. Additionally, a more robust error-handling mechanism could enhance the software's resilience.</w:t>
      </w:r>
    </w:p>
    <w:p w14:paraId="77C32174" w14:textId="056940A5" w:rsidR="00ED21AA" w:rsidRDefault="00ED21AA" w:rsidP="00ED21AA">
      <w:r>
        <w:t>Future Approach:</w:t>
      </w:r>
    </w:p>
    <w:p w14:paraId="2EF0DCC1" w14:textId="484E7848" w:rsidR="00ED21AA" w:rsidRDefault="00ED21AA" w:rsidP="00ED21AA">
      <w:r>
        <w:t>For similar tasks in the future, I plan to implement more thorough testing, including edge cases. I also aim to explore design patterns and further decouple components to enhance scalability and maintainability.</w:t>
      </w:r>
    </w:p>
    <w:p w14:paraId="0C7C911A" w14:textId="69519C4C" w:rsidR="00C323FD" w:rsidRDefault="00ED21AA" w:rsidP="00ED21AA">
      <w:r>
        <w:t>The project provided valuable insights into software development, testing, and version control. It was a learning experience that has inspired me to continuously improve my approach in future projects.</w:t>
      </w:r>
    </w:p>
    <w:sectPr w:rsidR="00C323FD">
      <w:footerReference w:type="default" r:id="rId18"/>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BC3D3" w14:textId="77777777" w:rsidR="0003077B" w:rsidRDefault="0003077B">
      <w:pPr>
        <w:spacing w:after="0" w:line="240" w:lineRule="auto"/>
      </w:pPr>
      <w:r>
        <w:separator/>
      </w:r>
    </w:p>
  </w:endnote>
  <w:endnote w:type="continuationSeparator" w:id="0">
    <w:p w14:paraId="4BA5E5ED" w14:textId="77777777" w:rsidR="0003077B" w:rsidRDefault="00030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A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32EC0781" w14:textId="77777777" w:rsidR="00C323FD" w:rsidRDefault="00DD5006">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C4499" w14:textId="77777777" w:rsidR="0003077B" w:rsidRDefault="0003077B">
      <w:pPr>
        <w:spacing w:after="0" w:line="240" w:lineRule="auto"/>
      </w:pPr>
      <w:r>
        <w:separator/>
      </w:r>
    </w:p>
  </w:footnote>
  <w:footnote w:type="continuationSeparator" w:id="0">
    <w:p w14:paraId="3B93D94B" w14:textId="77777777" w:rsidR="0003077B" w:rsidRDefault="000307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7649441">
    <w:abstractNumId w:val="9"/>
  </w:num>
  <w:num w:numId="2" w16cid:durableId="359092403">
    <w:abstractNumId w:val="10"/>
  </w:num>
  <w:num w:numId="3" w16cid:durableId="2008942297">
    <w:abstractNumId w:val="10"/>
  </w:num>
  <w:num w:numId="4" w16cid:durableId="1445686542">
    <w:abstractNumId w:val="10"/>
  </w:num>
  <w:num w:numId="5" w16cid:durableId="1609848378">
    <w:abstractNumId w:val="10"/>
  </w:num>
  <w:num w:numId="6" w16cid:durableId="1777403546">
    <w:abstractNumId w:val="8"/>
  </w:num>
  <w:num w:numId="7" w16cid:durableId="185485952">
    <w:abstractNumId w:val="12"/>
  </w:num>
  <w:num w:numId="8" w16cid:durableId="1722823441">
    <w:abstractNumId w:val="7"/>
  </w:num>
  <w:num w:numId="9" w16cid:durableId="1201091522">
    <w:abstractNumId w:val="6"/>
  </w:num>
  <w:num w:numId="10" w16cid:durableId="1251113763">
    <w:abstractNumId w:val="5"/>
  </w:num>
  <w:num w:numId="11" w16cid:durableId="1717001533">
    <w:abstractNumId w:val="4"/>
  </w:num>
  <w:num w:numId="12" w16cid:durableId="1766533538">
    <w:abstractNumId w:val="3"/>
  </w:num>
  <w:num w:numId="13" w16cid:durableId="1021279090">
    <w:abstractNumId w:val="2"/>
  </w:num>
  <w:num w:numId="14" w16cid:durableId="968781832">
    <w:abstractNumId w:val="1"/>
  </w:num>
  <w:num w:numId="15" w16cid:durableId="468280077">
    <w:abstractNumId w:val="0"/>
  </w:num>
  <w:num w:numId="16" w16cid:durableId="1845637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1AA"/>
    <w:rsid w:val="0003077B"/>
    <w:rsid w:val="00C323FD"/>
    <w:rsid w:val="00DD5006"/>
    <w:rsid w:val="00ED21A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FD2CF"/>
  <w15:chartTrackingRefBased/>
  <w15:docId w15:val="{1009549C-ED3C-6E49-805C-2C9FD817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8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afadzwamushamba/Library/Containers/com.microsoft.Word/Data/Library/Application%20Support/Microsoft/Office/16.0/DTS/en-GB%7b42A6B710-C3EC-5040-A526-EB5DFC64EA6B%7d/%7b3CC6494A-9692-BA41-8473-A6BCEBF2A3A2%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57B539C9-F23F-498D-8FB5-26EC05F8DFD4}">
  <ds:schemaRefs>
    <ds:schemaRef ds:uri="http://schemas.openxmlformats.org/officeDocument/2006/bibliography"/>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FA49B8-B6EE-4B3F-B22F-E9F8C6A0094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9</TotalTime>
  <Pages>7</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Tafadzwa Mushamba</dc:creator>
  <cp:keywords/>
  <dc:description/>
  <cp:lastModifiedBy>Taf Mushamba</cp:lastModifiedBy>
  <cp:revision>1</cp:revision>
  <dcterms:created xsi:type="dcterms:W3CDTF">2024-01-14T20:49:00Z</dcterms:created>
  <dcterms:modified xsi:type="dcterms:W3CDTF">2024-01-14T20:58:00Z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